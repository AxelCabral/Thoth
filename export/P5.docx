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6195" w:rsidP="31586195" w:rsidRDefault="31586195" w14:paraId="1D5E543A" w14:textId="53CCE6EC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r w:rsidR="31586195">
        <w:rPr/>
        <w:t>SLR Ferramentas</w:t>
      </w:r>
    </w:p>
    <w:p w:rsidR="31586195" w:rsidP="31586195" w:rsidRDefault="31586195" w14:paraId="52132887" w14:textId="4E9790BD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31586195" w:rsidR="31586195">
        <w:rPr>
          <w:lang w:val="pt-BR"/>
        </w:rPr>
        <w:t>Guilherme Bolfe, Silvio Bolfe, </w:t>
      </w:r>
    </w:p>
    <w:p w:rsidR="31586195" w:rsidP="31586195" w:rsidRDefault="31586195" w14:paraId="267832F9" w14:textId="0A78A487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  <w:vertAlign w:val="superscript"/>
        </w:rPr>
      </w:pPr>
      <w:r w:rsidRPr="31586195" w:rsidR="31586195">
        <w:rPr>
          <w:rStyle w:val="AddressChar"/>
          <w:vertAlign w:val="superscript"/>
        </w:rPr>
        <w:t>, , </w:t>
      </w:r>
    </w:p>
    <w:p w:rsidR="31586195" w:rsidP="31586195" w:rsidRDefault="31586195" w14:paraId="16B46F48" w14:textId="2BBAF647">
      <w:pPr>
        <w:pStyle w:val="Email"/>
        <w:bidi w:val="0"/>
        <w:spacing w:before="120" w:beforeAutospacing="off" w:after="120" w:afterAutospacing="off" w:line="259" w:lineRule="auto"/>
        <w:ind w:left="0" w:right="0"/>
        <w:jc w:val="center"/>
      </w:pPr>
      <w:r w:rsidRPr="31586195" w:rsidR="31586195">
        <w:rPr>
          <w:lang w:val="pt-BR"/>
        </w:rPr>
        <w:t>guilhermebolfe11@gmail.com, silviobolfe19@gmail.com, 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EE70EF" w:rsidRDefault="00EC49FE" w14:paraId="63D866D1" wp14:textId="48EAF76D">
      <w:pPr>
        <w:pStyle w:val="Ttulo1"/>
      </w:pPr>
      <w:r w:rsidR="31586195">
        <w:rPr/>
        <w:t xml:space="preserve">1. </w:t>
      </w:r>
      <w:r w:rsidR="31586195">
        <w:rPr/>
        <w:t>Planning</w:t>
      </w:r>
    </w:p>
    <w:p w:rsidR="31586195" w:rsidP="31586195" w:rsidRDefault="31586195" w14:paraId="0307DEBC" w14:textId="6E9526E6">
      <w:pPr>
        <w:pStyle w:val="Ttulo2"/>
      </w:pPr>
      <w:r w:rsidR="31586195">
        <w:rPr/>
        <w:t>1</w:t>
      </w:r>
      <w:r w:rsidR="31586195">
        <w:rPr/>
        <w:t xml:space="preserve">.1. </w:t>
      </w:r>
      <w:r w:rsidR="31586195">
        <w:rPr/>
        <w:t>Description</w:t>
      </w:r>
    </w:p>
    <w:p w:rsidR="31586195" w:rsidP="31586195" w:rsidRDefault="31586195" w14:paraId="3301EE5C" w14:textId="4779C60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Uma Revisão Multivocal da Literatura (MLR) é uma forma de Revisão Sistemática de Literatura (SLR) que inclui a literatura cinza além da literatura formal..</w:t>
      </w:r>
    </w:p>
    <w:p w:rsidR="31586195" w:rsidP="31586195" w:rsidRDefault="31586195" w14:paraId="387A87E6" w14:textId="37BA471E">
      <w:pPr>
        <w:pStyle w:val="Ttulo2"/>
      </w:pPr>
      <w:r w:rsidR="31586195">
        <w:rPr/>
        <w:t>1.</w:t>
      </w:r>
      <w:r w:rsidR="31586195">
        <w:rPr/>
        <w:t>2</w:t>
      </w:r>
      <w:r w:rsidR="31586195">
        <w:rPr/>
        <w:t xml:space="preserve">. </w:t>
      </w:r>
      <w:r w:rsidR="31586195">
        <w:rPr/>
        <w:t>Objectives</w:t>
      </w:r>
    </w:p>
    <w:p w:rsidR="31586195" w:rsidP="31586195" w:rsidRDefault="31586195" w14:paraId="3F91964D" w14:textId="76637273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O objetivo deste estudo é identificar e caracterizar as ferramentas de teste de desempenho existentes na literatura, com a finalidade de auxiliar profissionais e pesquisadores..</w:t>
      </w:r>
    </w:p>
    <w:p w:rsidR="31586195" w:rsidP="31586195" w:rsidRDefault="31586195" w14:paraId="717E25A5" w14:textId="39AA3DA4">
      <w:pPr>
        <w:pStyle w:val="Ttulo2"/>
      </w:pPr>
      <w:r w:rsidR="31586195">
        <w:rPr/>
        <w:t>1.</w:t>
      </w:r>
      <w:r w:rsidR="31586195">
        <w:rPr/>
        <w:t>3</w:t>
      </w:r>
      <w:r w:rsidR="31586195">
        <w:rPr/>
        <w:t xml:space="preserve">. </w:t>
      </w:r>
      <w:r w:rsidR="31586195">
        <w:rPr/>
        <w:t>Domains</w:t>
      </w:r>
    </w:p>
    <w:p w:rsidR="31586195" w:rsidP="2E4F502D" w:rsidRDefault="31586195" w14:paraId="08396F44" w14:textId="742D481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>dfasfasd, </w:t>
      </w:r>
      <w:r w:rsidR="2E4F502D">
        <w:rPr/>
        <w:t>.</w:t>
      </w:r>
    </w:p>
    <w:p w:rsidR="31586195" w:rsidP="31586195" w:rsidRDefault="31586195" w14:paraId="2D9EE1D6" w14:textId="1DB2882E">
      <w:pPr>
        <w:pStyle w:val="Ttulo2"/>
      </w:pPr>
      <w:r w:rsidR="31586195">
        <w:rPr/>
        <w:t>1.</w:t>
      </w:r>
      <w:r w:rsidR="31586195">
        <w:rPr/>
        <w:t>4</w:t>
      </w:r>
      <w:r w:rsidR="31586195">
        <w:rPr/>
        <w:t xml:space="preserve">. </w:t>
      </w:r>
      <w:r w:rsidR="31586195">
        <w:rPr/>
        <w:t>Languages</w:t>
      </w:r>
    </w:p>
    <w:p w:rsidR="31586195" w:rsidP="2E4F502D" w:rsidRDefault="31586195" w14:paraId="0F7088D4" w14:textId="769CEEB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212967AF" w14:textId="271EF5B2">
      <w:pPr>
        <w:pStyle w:val="Ttulo2"/>
      </w:pPr>
      <w:r w:rsidR="31586195">
        <w:rPr/>
        <w:t>1.</w:t>
      </w:r>
      <w:r w:rsidR="31586195">
        <w:rPr/>
        <w:t>5</w:t>
      </w:r>
      <w:r w:rsidR="31586195">
        <w:rPr/>
        <w:t xml:space="preserve">. </w:t>
      </w:r>
      <w:r w:rsidR="31586195">
        <w:rPr/>
        <w:t>Studies Types</w:t>
      </w:r>
    </w:p>
    <w:p w:rsidR="31586195" w:rsidP="2E4F502D" w:rsidRDefault="31586195" w14:paraId="3FCF070E" w14:textId="58AB1634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09DAA3DF" w14:textId="776DE1B2">
      <w:pPr>
        <w:pStyle w:val="Ttulo2"/>
      </w:pPr>
      <w:r w:rsidR="31586195">
        <w:rPr/>
        <w:t>1.</w:t>
      </w:r>
      <w:r w:rsidR="31586195">
        <w:rPr/>
        <w:t>6</w:t>
      </w:r>
      <w:r w:rsidR="31586195">
        <w:rPr/>
        <w:t xml:space="preserve">. </w:t>
      </w:r>
      <w:r w:rsidR="31586195">
        <w:rPr/>
        <w:t>Keywords</w:t>
      </w:r>
    </w:p>
    <w:p w:rsidR="31586195" w:rsidP="2E4F502D" w:rsidRDefault="31586195" w14:paraId="48C6FB9B" w14:textId="4C8EAEF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371C0279" w14:textId="7EE9D472">
      <w:pPr>
        <w:pStyle w:val="Ttulo2"/>
      </w:pPr>
      <w:r w:rsidR="31586195">
        <w:rPr/>
        <w:t>1.</w:t>
      </w:r>
      <w:r w:rsidR="31586195">
        <w:rPr/>
        <w:t>7</w:t>
      </w:r>
      <w:r w:rsidR="31586195">
        <w:rPr/>
        <w:t xml:space="preserve">. </w:t>
      </w:r>
      <w:r w:rsidR="31586195">
        <w:rPr/>
        <w:t>Research Questions</w:t>
      </w:r>
    </w:p>
    <w:p w:rsidR="31586195" w:rsidP="31586195" w:rsidRDefault="31586195" w14:paraId="2CABBAC4" w14:textId="253A22DE">
      <w:pPr>
        <w:pStyle w:val="Legenda"/>
      </w:pPr>
      <w:r w:rsidR="31586195">
        <w:rPr/>
        <w:t xml:space="preserve">Table </w:t>
      </w:r>
      <w:r w:rsidR="31586195">
        <w:rPr/>
        <w:t>1</w:t>
      </w:r>
      <w:r w:rsidR="31586195">
        <w:rPr/>
        <w:t>. Review Research Issues.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15883244">
        <w:tc>
          <w:tcPr>
            <w:tcW w:w="1770" w:type="dxa"/>
            <w:tcMar/>
            <w:vAlign w:val="center"/>
          </w:tcPr>
          <w:p w:rsidR="31586195" w:rsidP="31586195" w:rsidRDefault="31586195" w14:paraId="7BF9DF7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544065DF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sds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dfdfds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dsfsdf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sdfsdf</w:t>
            </w:r>
          </w:p>
        </w:tc>
      </w:tr>
    </w:tbl>
    <w:p w:rsidR="31586195" w:rsidP="31586195" w:rsidRDefault="31586195" w14:paraId="62256D10" w14:textId="45904704">
      <w:pPr>
        <w:pStyle w:val="Ttulo2"/>
      </w:pPr>
      <w:r w:rsidR="31586195">
        <w:rPr/>
        <w:t>1.</w:t>
      </w:r>
      <w:r w:rsidR="31586195">
        <w:rPr/>
        <w:t>8</w:t>
      </w:r>
      <w:r w:rsidR="31586195">
        <w:rPr/>
        <w:t xml:space="preserve">. </w:t>
      </w:r>
      <w:r w:rsidR="31586195">
        <w:rPr/>
        <w:t>Databases</w:t>
      </w:r>
    </w:p>
    <w:p w:rsidR="31586195" w:rsidP="31586195" w:rsidRDefault="31586195" w14:paraId="6CE7FEA4" w14:textId="09E61000">
      <w:pPr>
        <w:pStyle w:val="Legenda"/>
        <w:rPr>
          <w:noProof w:val="0"/>
          <w:lang w:val="en-US"/>
        </w:rPr>
      </w:pPr>
      <w:r w:rsidR="31586195">
        <w:rPr/>
        <w:t xml:space="preserve">Table </w:t>
      </w:r>
      <w:r w:rsidR="31586195">
        <w:rPr/>
        <w:t>2</w:t>
      </w:r>
      <w:r w:rsidR="31586195">
        <w:rPr/>
        <w:t>. Database used in review.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865"/>
        <w:gridCol w:w="5640"/>
      </w:tblGrid>
      <w:tr w:rsidR="31586195" w:rsidTr="31586195" w14:paraId="1C738994">
        <w:tc>
          <w:tcPr>
            <w:tcW w:w="2865" w:type="dxa"/>
            <w:tcMar/>
            <w:vAlign w:val="center"/>
          </w:tcPr>
          <w:p w:rsidR="31586195" w:rsidP="31586195" w:rsidRDefault="31586195" w14:paraId="3E286A8E" w14:textId="68EFD125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2AC0F359" w14:textId="64FCF5F5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Link</w:t>
            </w:r>
          </w:p>
        </w:tc>
      </w:tr>
    </w:tbl>
    <w:p w:rsidR="31586195" w:rsidP="31586195" w:rsidRDefault="31586195" w14:paraId="181EF241" w14:textId="0098B860">
      <w:pPr>
        <w:pStyle w:val="Normal"/>
      </w:pPr>
    </w:p>
    <w:p w:rsidR="31586195" w:rsidP="31586195" w:rsidRDefault="31586195" w14:paraId="0E9B545A" w14:textId="58B5123B">
      <w:pPr>
        <w:pStyle w:val="Ttulo2"/>
      </w:pPr>
      <w:r w:rsidR="31586195">
        <w:rPr/>
        <w:t>1.</w:t>
      </w:r>
      <w:r w:rsidR="31586195">
        <w:rPr/>
        <w:t>9</w:t>
      </w:r>
      <w:r w:rsidR="31586195">
        <w:rPr/>
        <w:t xml:space="preserve">. </w:t>
      </w:r>
      <w:r w:rsidR="31586195">
        <w:rPr/>
        <w:t>Term and Synonyms</w:t>
      </w:r>
    </w:p>
    <w:p w:rsidR="31586195" w:rsidP="31586195" w:rsidRDefault="31586195" w14:paraId="70566FFE" w14:textId="430A7985">
      <w:pPr>
        <w:pStyle w:val="Legenda"/>
      </w:pPr>
      <w:r w:rsidR="31586195">
        <w:rPr/>
        <w:t xml:space="preserve">Table </w:t>
      </w:r>
      <w:r w:rsidR="31586195">
        <w:rPr/>
        <w:t>3</w:t>
      </w:r>
      <w:r w:rsidR="31586195">
        <w:rPr/>
        <w:t>.   Review Research Issues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7594C7F7">
        <w:tc>
          <w:tcPr>
            <w:tcW w:w="1770" w:type="dxa"/>
            <w:tcMar/>
            <w:vAlign w:val="center"/>
          </w:tcPr>
          <w:p w:rsidR="31586195" w:rsidP="31586195" w:rsidRDefault="31586195" w14:paraId="4B71600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78BC77E6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</w:tbl>
    <w:p w:rsidR="31586195" w:rsidP="31586195" w:rsidRDefault="31586195" w14:paraId="6ED71118" w14:textId="0883EDEF">
      <w:pPr>
        <w:pStyle w:val="Ttulo2"/>
      </w:pPr>
      <w:r w:rsidR="31586195">
        <w:rPr/>
        <w:t>1.</w:t>
      </w:r>
      <w:r w:rsidR="31586195">
        <w:rPr/>
        <w:t>10</w:t>
      </w:r>
      <w:r w:rsidR="31586195">
        <w:rPr/>
        <w:t xml:space="preserve">. </w:t>
      </w:r>
      <w:r w:rsidR="31586195">
        <w:rPr/>
        <w:t>Search Strings</w:t>
      </w:r>
    </w:p>
    <w:p w:rsidR="31586195" w:rsidP="31586195" w:rsidRDefault="31586195" w14:paraId="0CC70081" w14:textId="587BE50E">
      <w:pPr>
        <w:pStyle w:val="Legenda"/>
      </w:pPr>
      <w:r w:rsidR="31586195">
        <w:rPr/>
        <w:t xml:space="preserve">Table </w:t>
      </w:r>
      <w:r w:rsidR="31586195">
        <w:rPr/>
        <w:t>4</w:t>
      </w:r>
      <w:r w:rsidR="31586195">
        <w:rPr/>
        <w:t xml:space="preserve">.   Review </w:t>
      </w:r>
      <w:r w:rsidR="31586195">
        <w:rPr/>
        <w:t>Search Strings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1DB89626">
        <w:tc>
          <w:tcPr>
            <w:tcW w:w="2910" w:type="dxa"/>
            <w:tcMar/>
            <w:vAlign w:val="center"/>
          </w:tcPr>
          <w:p w:rsidR="31586195" w:rsidP="31586195" w:rsidRDefault="31586195" w14:paraId="50118719" w14:textId="4058645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D730C46" w14:textId="649D858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String</w:t>
            </w:r>
          </w:p>
        </w:tc>
      </w:tr>
      <w:tr w:rsidR="31586195" w:rsidTr="31586195" w14:paraId="6AC5B1B3">
        <w:tc>
          <w:tcPr>
            <w:tcW w:w="2910" w:type="dxa"/>
            <w:tcMar/>
            <w:vAlign w:val="center"/>
          </w:tcPr>
          <w:p w:rsidR="31586195" w:rsidP="31586195" w:rsidRDefault="31586195" w14:paraId="74C1049D" w14:textId="12E9954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Generic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F521490" w14:textId="6788D07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 </w:t>
            </w:r>
          </w:p>
        </w:tc>
      </w:tr>
    </w:tbl>
    <w:p w:rsidR="31586195" w:rsidP="31586195" w:rsidRDefault="31586195" w14:paraId="0FC8DC2E" w14:textId="34FFF82B">
      <w:pPr>
        <w:pStyle w:val="Ttulo2"/>
      </w:pPr>
      <w:r w:rsidR="31586195">
        <w:rPr/>
        <w:t>1.</w:t>
      </w:r>
      <w:r w:rsidR="31586195">
        <w:rPr/>
        <w:t>11</w:t>
      </w:r>
      <w:r w:rsidR="31586195">
        <w:rPr/>
        <w:t>. Search Str</w:t>
      </w:r>
      <w:r w:rsidR="31586195">
        <w:rPr/>
        <w:t>ategy</w:t>
      </w:r>
    </w:p>
    <w:p w:rsidR="31586195" w:rsidP="31586195" w:rsidRDefault="31586195" w14:paraId="2A20B458" w14:textId="659936F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 .</w:t>
      </w:r>
    </w:p>
    <w:p w:rsidR="31586195" w:rsidP="31586195" w:rsidRDefault="31586195" w14:paraId="3C2B4D25" w14:textId="0D8B7D15">
      <w:pPr>
        <w:pStyle w:val="Ttulo2"/>
      </w:pPr>
      <w:r w:rsidR="31586195">
        <w:rPr/>
        <w:t>1.</w:t>
      </w:r>
      <w:r w:rsidR="31586195">
        <w:rPr/>
        <w:t>12</w:t>
      </w:r>
      <w:r w:rsidR="31586195">
        <w:rPr/>
        <w:t xml:space="preserve">. </w:t>
      </w:r>
      <w:r w:rsidR="31586195">
        <w:rPr/>
        <w:t>Inclusion Criteria</w:t>
      </w:r>
    </w:p>
    <w:p w:rsidR="31586195" w:rsidP="31586195" w:rsidRDefault="31586195" w14:paraId="3387BBA8" w14:textId="546634F8">
      <w:pPr>
        <w:pStyle w:val="Normal"/>
      </w:pPr>
      <w:r w:rsidR="2E4F502D">
        <w:rPr/>
        <w:t xml:space="preserve">      </w:t>
      </w:r>
      <w:r w:rsidR="2E4F502D">
        <w:rPr/>
        <w:t>Inclusion Rule: All.</w:t>
      </w:r>
    </w:p>
    <w:p w:rsidR="31586195" w:rsidP="31586195" w:rsidRDefault="31586195" w14:paraId="6CF232ED" w14:textId="4E7ED5A9">
      <w:pPr>
        <w:pStyle w:val="Legenda"/>
      </w:pPr>
      <w:r w:rsidR="31586195">
        <w:rPr/>
        <w:t xml:space="preserve">Table </w:t>
      </w:r>
      <w:r w:rsidR="31586195">
        <w:rPr/>
        <w:t>5</w:t>
      </w:r>
      <w:r w:rsidR="31586195">
        <w:rPr/>
        <w:t xml:space="preserve">.   Review </w:t>
      </w:r>
      <w:r w:rsidR="31586195">
        <w:rPr/>
        <w:t>Inclusion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5D866EDA">
        <w:tc>
          <w:tcPr>
            <w:tcW w:w="2910" w:type="dxa"/>
            <w:tcMar/>
            <w:vAlign w:val="center"/>
          </w:tcPr>
          <w:p w:rsidR="31586195" w:rsidP="31586195" w:rsidRDefault="31586195" w14:paraId="066F2090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7C409868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7831AF49">
        <w:tc>
          <w:tcPr>
            <w:tcW w:w="2910" w:type="dxa"/>
            <w:tcMar/>
            <w:vAlign w:val="center"/>
          </w:tcPr>
          <w:p w:rsidR="31586195" w:rsidP="31586195" w:rsidRDefault="31586195" w14:paraId="2623584D" w14:textId="3BE6903A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wewe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4EC33C3F" w14:textId="0B6F3FA1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weqwe</w:t>
            </w:r>
          </w:p>
        </w:tc>
      </w:tr>
    </w:tbl>
    <w:p w:rsidR="31586195" w:rsidP="31586195" w:rsidRDefault="31586195" w14:paraId="48E06D38" w14:textId="4C4D0FD7">
      <w:pPr>
        <w:pStyle w:val="Ttulo2"/>
      </w:pPr>
      <w:r w:rsidR="31586195">
        <w:rPr/>
        <w:t>1.1</w:t>
      </w:r>
      <w:r w:rsidR="31586195">
        <w:rPr/>
        <w:t>3</w:t>
      </w:r>
      <w:r w:rsidR="31586195">
        <w:rPr/>
        <w:t xml:space="preserve">. </w:t>
      </w:r>
      <w:r w:rsidR="31586195">
        <w:rPr/>
        <w:t>Ex</w:t>
      </w:r>
      <w:r w:rsidR="31586195">
        <w:rPr/>
        <w:t>clusion Criteria</w:t>
      </w:r>
    </w:p>
    <w:p w:rsidR="31586195" w:rsidP="31586195" w:rsidRDefault="31586195" w14:paraId="0FABD37A" w14:textId="7F19325F">
      <w:pPr>
        <w:pStyle w:val="Normal"/>
      </w:pPr>
      <w:r w:rsidR="2E4F502D">
        <w:rPr/>
        <w:t xml:space="preserve">      </w:t>
      </w:r>
      <w:r w:rsidR="2E4F502D">
        <w:rPr/>
        <w:t>Exclusion Rule: At Least.</w:t>
      </w:r>
    </w:p>
    <w:p w:rsidR="31586195" w:rsidP="31586195" w:rsidRDefault="31586195" w14:paraId="46C1AE16" w14:textId="1FA7EB71">
      <w:pPr>
        <w:pStyle w:val="Legenda"/>
      </w:pPr>
      <w:r w:rsidR="31586195">
        <w:rPr/>
        <w:t xml:space="preserve">Table </w:t>
      </w:r>
      <w:r w:rsidR="31586195">
        <w:rPr/>
        <w:t>6</w:t>
      </w:r>
      <w:r w:rsidR="31586195">
        <w:rPr/>
        <w:t xml:space="preserve">.   Review </w:t>
      </w:r>
      <w:r w:rsidR="31586195">
        <w:rPr/>
        <w:t>Ex</w:t>
      </w:r>
      <w:r w:rsidR="31586195">
        <w:rPr/>
        <w:t>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48517D61">
        <w:tc>
          <w:tcPr>
            <w:tcW w:w="2910" w:type="dxa"/>
            <w:tcMar/>
            <w:vAlign w:val="center"/>
          </w:tcPr>
          <w:p w:rsidR="31586195" w:rsidP="31586195" w:rsidRDefault="31586195" w14:paraId="365BEAB6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F4A2645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  <w:tr w:rsidR="31586195" w:rsidTr="31586195" w14:paraId="151FD5B5">
        <w:tc>
          <w:tcPr>
            <w:tcW w:w="2910" w:type="dxa"/>
            <w:tcMar/>
            <w:vAlign w:val="center"/>
          </w:tcPr>
          <w:p w:rsidR="31586195" w:rsidP="31586195" w:rsidRDefault="31586195" w14:paraId="066503CE" w14:textId="792B9D1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qwe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3644094" w14:textId="5C4637E0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qweqwe</w:t>
            </w:r>
          </w:p>
        </w:tc>
      </w:tr>
    </w:tbl>
    <w:p w:rsidR="31586195" w:rsidP="31586195" w:rsidRDefault="31586195" w14:paraId="15C5E434" w14:textId="7F1249FE">
      <w:pPr>
        <w:pStyle w:val="Ttulo2"/>
      </w:pPr>
      <w:r w:rsidR="31586195">
        <w:rPr/>
        <w:t>1.1</w:t>
      </w:r>
      <w:r w:rsidR="31586195">
        <w:rPr/>
        <w:t>4</w:t>
      </w:r>
      <w:r w:rsidR="31586195">
        <w:rPr/>
        <w:t xml:space="preserve">. </w:t>
      </w:r>
      <w:r w:rsidR="31586195">
        <w:rPr/>
        <w:t>General Scores</w:t>
      </w:r>
    </w:p>
    <w:p w:rsidR="31586195" w:rsidP="31586195" w:rsidRDefault="31586195" w14:paraId="5A0291BC" w14:textId="0DA1259A">
      <w:pPr>
        <w:pStyle w:val="Normal"/>
      </w:pP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</w:t>
      </w: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>Minimum General Score to Approve</w:t>
      </w:r>
      <w:r w:rsidR="2E4F502D">
        <w:rPr/>
        <w:t>: .</w:t>
      </w:r>
    </w:p>
    <w:p w:rsidR="31586195" w:rsidP="31586195" w:rsidRDefault="31586195" w14:paraId="173B649E" w14:textId="344CEBF7">
      <w:pPr>
        <w:pStyle w:val="Legenda"/>
      </w:pPr>
      <w:r w:rsidR="31586195">
        <w:rPr/>
        <w:t xml:space="preserve">Table </w:t>
      </w:r>
      <w:r w:rsidR="31586195">
        <w:rPr/>
        <w:t>7</w:t>
      </w:r>
      <w:r w:rsidR="31586195">
        <w:rPr/>
        <w:t xml:space="preserve">.   Review </w:t>
      </w:r>
      <w:r w:rsidR="31586195">
        <w:rPr/>
        <w:t>General Scores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55"/>
        <w:gridCol w:w="2025"/>
        <w:gridCol w:w="4725"/>
      </w:tblGrid>
      <w:tr w:rsidR="31586195" w:rsidTr="6B2A1656" w14:paraId="3C092C91">
        <w:tc>
          <w:tcPr>
            <w:tcW w:w="1755" w:type="dxa"/>
            <w:tcMar/>
            <w:vAlign w:val="center"/>
          </w:tcPr>
          <w:p w:rsidR="31586195" w:rsidP="31586195" w:rsidRDefault="31586195" w14:paraId="27740FBE" w14:textId="2BE08234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Start Score Interval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45B53F88" w14:textId="768730B0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End Score Interval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4989D477" w14:textId="47434EA6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</w:tbl>
    <w:p w:rsidR="31586195" w:rsidP="31586195" w:rsidRDefault="31586195" w14:paraId="1B3F5C05" w14:textId="21B9EB8A">
      <w:pPr>
        <w:pStyle w:val="Ttulo2"/>
      </w:pPr>
      <w:r w:rsidR="31586195">
        <w:rPr/>
        <w:t>1.1</w:t>
      </w:r>
      <w:r w:rsidR="31586195">
        <w:rPr/>
        <w:t>5</w:t>
      </w:r>
      <w:r w:rsidR="31586195">
        <w:rPr/>
        <w:t xml:space="preserve">. </w:t>
      </w:r>
      <w:r w:rsidR="31586195">
        <w:rPr/>
        <w:t>Quality Questions</w:t>
      </w:r>
    </w:p>
    <w:p w:rsidR="31586195" w:rsidP="31586195" w:rsidRDefault="31586195" w14:paraId="7608247F" w14:textId="7863100A">
      <w:pPr>
        <w:pStyle w:val="Legenda"/>
      </w:pPr>
      <w:r w:rsidR="31586195">
        <w:rPr/>
        <w:t xml:space="preserve">Table </w:t>
      </w:r>
      <w:r w:rsidR="31586195">
        <w:rPr/>
        <w:t>8</w:t>
      </w:r>
      <w:r w:rsidR="31586195">
        <w:rPr/>
        <w:t xml:space="preserve">.   Review </w:t>
      </w:r>
      <w:r w:rsidR="31586195">
        <w:rPr/>
        <w:t>Quality 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370"/>
        <w:gridCol w:w="1860"/>
        <w:gridCol w:w="1020"/>
        <w:gridCol w:w="2205"/>
      </w:tblGrid>
      <w:tr w:rsidR="31586195" w:rsidTr="6B2A1656" w14:paraId="338E400E">
        <w:tc>
          <w:tcPr>
            <w:tcW w:w="1050" w:type="dxa"/>
            <w:tcMar/>
            <w:vAlign w:val="center"/>
          </w:tcPr>
          <w:p w:rsidR="31586195" w:rsidP="31586195" w:rsidRDefault="31586195" w14:paraId="17C47D68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6502DBF8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1F69FFB0" w14:textId="6D7DB2A2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Score Rules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53101C37" w14:textId="0913CAC3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Weight</w:t>
            </w: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63B6538E" w14:textId="387B9B4B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 xml:space="preserve">Minimum to </w:t>
            </w:r>
            <w:r w:rsidRPr="31586195" w:rsidR="31586195">
              <w:rPr>
                <w:b w:val="1"/>
                <w:bCs w:val="1"/>
                <w:noProof w:val="0"/>
                <w:lang w:val="en-US"/>
              </w:rPr>
              <w:t>Approve</w:t>
            </w:r>
          </w:p>
        </w:tc>
      </w:tr>
    </w:tbl>
    <w:p w:rsidR="31586195" w:rsidP="31586195" w:rsidRDefault="31586195" w14:paraId="70CBA449" w14:textId="18E68DC9">
      <w:pPr>
        <w:pStyle w:val="Ttulo2"/>
      </w:pPr>
      <w:r w:rsidR="31586195">
        <w:rPr/>
        <w:t>1.1</w:t>
      </w:r>
      <w:r w:rsidR="31586195">
        <w:rPr/>
        <w:t>6</w:t>
      </w:r>
      <w:r w:rsidR="31586195">
        <w:rPr/>
        <w:t xml:space="preserve">. </w:t>
      </w:r>
      <w:r w:rsidR="31586195">
        <w:rPr/>
        <w:t xml:space="preserve">Extraction </w:t>
      </w:r>
      <w:r w:rsidR="31586195">
        <w:rPr/>
        <w:t>Questions</w:t>
      </w:r>
    </w:p>
    <w:p w:rsidR="31586195" w:rsidP="31586195" w:rsidRDefault="31586195" w14:paraId="4BAB2F20" w14:textId="18F731CE">
      <w:pPr>
        <w:pStyle w:val="Legenda"/>
      </w:pPr>
      <w:r w:rsidR="31586195">
        <w:rPr/>
        <w:t xml:space="preserve">Table </w:t>
      </w:r>
      <w:r w:rsidR="31586195">
        <w:rPr/>
        <w:t>9</w:t>
      </w:r>
      <w:r w:rsidR="31586195">
        <w:rPr/>
        <w:t xml:space="preserve">.   Review </w:t>
      </w:r>
      <w:r w:rsidR="31586195">
        <w:rPr/>
        <w:t xml:space="preserve">Extractions </w:t>
      </w:r>
      <w:r w:rsidR="31586195">
        <w:rPr/>
        <w:t>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880"/>
        <w:gridCol w:w="1695"/>
        <w:gridCol w:w="2880"/>
      </w:tblGrid>
      <w:tr w:rsidR="31586195" w:rsidTr="6B2A1656" w14:paraId="484CB89A">
        <w:tc>
          <w:tcPr>
            <w:tcW w:w="1050" w:type="dxa"/>
            <w:tcMar/>
            <w:vAlign w:val="center"/>
          </w:tcPr>
          <w:p w:rsidR="31586195" w:rsidP="31586195" w:rsidRDefault="31586195" w14:paraId="2B1CFDCF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F1F9E96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2F313812" w14:textId="7349DE0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2275B7BE" w14:textId="62BEE63D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Options</w:t>
            </w:r>
          </w:p>
        </w:tc>
      </w:tr>
    </w:tbl>
    <w:p w:rsidR="6B2A1656" w:rsidP="6B2A1656" w:rsidRDefault="6B2A1656" w14:paraId="30259673" w14:textId="6C2D7D86">
      <w:pPr>
        <w:pStyle w:val="Ttulo1"/>
        <w:bidi w:val="0"/>
        <w:spacing w:before="120" w:beforeAutospacing="off" w:after="0" w:afterAutospacing="off" w:line="259" w:lineRule="auto"/>
        <w:ind w:left="0" w:right="0"/>
        <w:jc w:val="both"/>
      </w:pPr>
    </w:p>
    <w:p w:rsidR="31586195" w:rsidP="6B2A1656" w:rsidRDefault="31586195" w14:paraId="2CD6EF98" w14:textId="1ED3B93C">
      <w:pPr>
        <w:pStyle w:val="Ttulo1"/>
        <w:spacing w:before="120" w:beforeAutospacing="off" w:after="0" w:afterAutospacing="off" w:line="259" w:lineRule="auto"/>
        <w:ind w:left="0" w:right="0"/>
        <w:jc w:val="both"/>
      </w:pPr>
      <w:r w:rsidR="6B2A1656">
        <w:rPr/>
        <w:t>2</w:t>
      </w:r>
      <w:r w:rsidR="6B2A1656">
        <w:rPr/>
        <w:t>. References</w:t>
      </w:r>
    </w:p>
    <w:p w:rsidR="31586195" w:rsidP="31586195" w:rsidRDefault="31586195" w14:paraId="0BB34A84" w14:textId="3C1EFB3C">
      <w:pPr>
        <w:pStyle w:val="Normal"/>
      </w:pPr>
    </w:p>
    <w:p xmlns:wp14="http://schemas.microsoft.com/office/word/2010/wordml" w:rsidR="00B16E1E" w:rsidP="00B16E1E" w:rsidRDefault="00C700B7" w14:paraId="0A37501D" wp14:textId="03DD60E8">
      <w:pPr>
        <w:pStyle w:val="Figure"/>
      </w:pPr>
    </w:p>
    <w:p xmlns:wp14="http://schemas.microsoft.com/office/word/2010/wordml" w:rsidR="00B16E1E" w:rsidP="31586195" w:rsidRDefault="00B16E1E" wp14:textId="77777777" w14:paraId="1996DA5E">
      <w:pPr>
        <w:pStyle w:val="Legenda"/>
        <w:ind w:left="454"/>
        <w:rPr>
          <w:sz w:val="20"/>
          <w:lang w:eastAsia="en-US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C66C4">
        <w:rPr>
          <w:noProof/>
        </w:rPr>
        <w:t>1</w:t>
      </w:r>
      <w:r>
        <w:fldChar w:fldCharType="end"/>
      </w:r>
      <w:r>
        <w:tab/>
      </w:r>
      <w:r>
        <w:tab/>
      </w:r>
    </w:p>
    <w:p xmlns:wp14="http://schemas.microsoft.com/office/word/2010/wordml" w:rsidR="002469A4" w:rsidP="31586195" w:rsidRDefault="002469A4" w14:paraId="6A05A809" wp14:textId="77777777">
      <w:pPr>
        <w:pStyle w:val="Reference"/>
        <w:ind w:left="0" w:hanging="0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700B7"/>
    <w:rsid w:val="00CC071E"/>
    <w:rsid w:val="00EC49FE"/>
    <w:rsid w:val="00EE70EF"/>
    <w:rsid w:val="00F966A4"/>
    <w:rsid w:val="00FC4CC4"/>
    <w:rsid w:val="00FF1B4C"/>
    <w:rsid w:val="2E4F502D"/>
    <w:rsid w:val="31586195"/>
    <w:rsid w:val="6B2A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035A9B-0934-4ADF-B039-B62AFC8C90A6}"/>
  <w14:docId w14:val="6E24DF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guilherme bolfe</lastModifiedBy>
  <revision>5</revision>
  <lastPrinted>2005-03-17T07:14:00.0000000Z</lastPrinted>
  <dcterms:created xsi:type="dcterms:W3CDTF">2019-04-02T23:02:00.0000000Z</dcterms:created>
  <dcterms:modified xsi:type="dcterms:W3CDTF">2019-04-03T03:48:41.1762163Z</dcterms:modified>
</coreProperties>
</file>