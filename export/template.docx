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1586195" w:rsidP="31586195" w:rsidRDefault="31586195" w14:paraId="1D5E543A" w14:textId="53CCE6EC">
      <w:pPr>
        <w:pStyle w:val="Ttulo"/>
        <w:bidi w:val="0"/>
        <w:spacing w:before="240" w:beforeAutospacing="off" w:after="0" w:afterAutospacing="off" w:line="259" w:lineRule="auto"/>
        <w:ind w:left="0" w:right="0" w:firstLine="397"/>
        <w:jc w:val="center"/>
      </w:pPr>
      <w:r w:rsidR="31586195">
        <w:rPr/>
        <w:t>${title}</w:t>
      </w:r>
    </w:p>
    <w:p w:rsidR="31586195" w:rsidP="31586195" w:rsidRDefault="31586195" w14:paraId="52132887" w14:textId="4E9790BD">
      <w:pPr>
        <w:pStyle w:val="Author"/>
        <w:bidi w:val="0"/>
        <w:spacing w:before="240" w:beforeAutospacing="off" w:after="0" w:afterAutospacing="off" w:line="259" w:lineRule="auto"/>
        <w:ind w:left="0" w:right="0"/>
        <w:jc w:val="center"/>
      </w:pPr>
      <w:r w:rsidRPr="31586195" w:rsidR="31586195">
        <w:rPr>
          <w:lang w:val="pt-BR"/>
        </w:rPr>
        <w:t>${member}</w:t>
      </w:r>
    </w:p>
    <w:p w:rsidR="31586195" w:rsidP="31586195" w:rsidRDefault="31586195" w14:paraId="267832F9" w14:textId="0A78A487">
      <w:pPr>
        <w:pStyle w:val="Normal"/>
        <w:bidi w:val="0"/>
        <w:spacing w:before="240" w:beforeAutospacing="off" w:after="0" w:afterAutospacing="off" w:line="259" w:lineRule="auto"/>
        <w:ind w:left="0" w:right="0"/>
        <w:jc w:val="center"/>
        <w:rPr>
          <w:rStyle w:val="AddressChar"/>
          <w:vertAlign w:val="superscript"/>
        </w:rPr>
      </w:pPr>
      <w:r w:rsidRPr="31586195" w:rsidR="31586195">
        <w:rPr>
          <w:rStyle w:val="AddressChar"/>
          <w:vertAlign w:val="superscript"/>
        </w:rPr>
        <w:t>${i</w:t>
      </w:r>
      <w:r w:rsidRPr="31586195" w:rsidR="31586195">
        <w:rPr>
          <w:rStyle w:val="AddressChar"/>
          <w:vertAlign w:val="superscript"/>
        </w:rPr>
        <w:t>nstituition</w:t>
      </w:r>
      <w:r w:rsidRPr="31586195" w:rsidR="31586195">
        <w:rPr>
          <w:rStyle w:val="AddressChar"/>
          <w:vertAlign w:val="superscript"/>
        </w:rPr>
        <w:t>}</w:t>
      </w:r>
    </w:p>
    <w:p w:rsidR="31586195" w:rsidP="31586195" w:rsidRDefault="31586195" w14:paraId="16B46F48" w14:textId="2BBAF647">
      <w:pPr>
        <w:pStyle w:val="Email"/>
        <w:bidi w:val="0"/>
        <w:spacing w:before="120" w:beforeAutospacing="off" w:after="120" w:afterAutospacing="off" w:line="259" w:lineRule="auto"/>
        <w:ind w:left="0" w:right="0"/>
        <w:jc w:val="center"/>
      </w:pPr>
      <w:r w:rsidRPr="31586195" w:rsidR="31586195">
        <w:rPr>
          <w:lang w:val="pt-BR"/>
        </w:rPr>
        <w:t>${email}</w:t>
      </w:r>
    </w:p>
    <w:p xmlns:wp14="http://schemas.microsoft.com/office/word/2010/wordml" w:rsidRPr="00556B9F" w:rsidR="00EC49FE" w:rsidP="00EE70EF" w:rsidRDefault="00EC49FE" w14:paraId="672A6659" wp14:textId="77777777">
      <w:pPr>
        <w:pStyle w:val="Email"/>
        <w:rPr>
          <w:lang w:val="pt-BR"/>
        </w:rPr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</w:p>
    <w:p xmlns:wp14="http://schemas.microsoft.com/office/word/2010/wordml" w:rsidR="00EC49FE" w:rsidP="00EE70EF" w:rsidRDefault="00EC49FE" w14:paraId="63D866D1" wp14:textId="48EAF76D">
      <w:pPr>
        <w:pStyle w:val="Ttulo1"/>
      </w:pPr>
      <w:r w:rsidR="31586195">
        <w:rPr/>
        <w:t xml:space="preserve">1. </w:t>
      </w:r>
      <w:r w:rsidR="31586195">
        <w:rPr/>
        <w:t>Planning</w:t>
      </w:r>
    </w:p>
    <w:p w:rsidR="31586195" w:rsidP="31586195" w:rsidRDefault="31586195" w14:paraId="0307DEBC" w14:textId="6E9526E6">
      <w:pPr>
        <w:pStyle w:val="Ttulo2"/>
      </w:pPr>
      <w:r w:rsidR="31586195">
        <w:rPr/>
        <w:t>1</w:t>
      </w:r>
      <w:r w:rsidR="31586195">
        <w:rPr/>
        <w:t xml:space="preserve">.1. </w:t>
      </w:r>
      <w:r w:rsidR="31586195">
        <w:rPr/>
        <w:t>Description</w:t>
      </w:r>
    </w:p>
    <w:p w:rsidR="31586195" w:rsidP="31586195" w:rsidRDefault="31586195" w14:paraId="3301EE5C" w14:textId="4779C604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${description}.</w:t>
      </w:r>
    </w:p>
    <w:p w:rsidR="31586195" w:rsidP="31586195" w:rsidRDefault="31586195" w14:paraId="387A87E6" w14:textId="37BA471E">
      <w:pPr>
        <w:pStyle w:val="Ttulo2"/>
      </w:pPr>
      <w:r w:rsidR="31586195">
        <w:rPr/>
        <w:t>1.</w:t>
      </w:r>
      <w:r w:rsidR="31586195">
        <w:rPr/>
        <w:t>2</w:t>
      </w:r>
      <w:r w:rsidR="31586195">
        <w:rPr/>
        <w:t xml:space="preserve">. </w:t>
      </w:r>
      <w:r w:rsidR="31586195">
        <w:rPr/>
        <w:t>Objectives</w:t>
      </w:r>
    </w:p>
    <w:p w:rsidR="31586195" w:rsidP="31586195" w:rsidRDefault="31586195" w14:paraId="3F91964D" w14:textId="76637273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${objectives}.</w:t>
      </w:r>
    </w:p>
    <w:p w:rsidR="31586195" w:rsidP="31586195" w:rsidRDefault="31586195" w14:paraId="717E25A5" w14:textId="39AA3DA4">
      <w:pPr>
        <w:pStyle w:val="Ttulo2"/>
      </w:pPr>
      <w:r w:rsidR="31586195">
        <w:rPr/>
        <w:t>1.</w:t>
      </w:r>
      <w:r w:rsidR="31586195">
        <w:rPr/>
        <w:t>3</w:t>
      </w:r>
      <w:r w:rsidR="31586195">
        <w:rPr/>
        <w:t xml:space="preserve">. </w:t>
      </w:r>
      <w:r w:rsidR="31586195">
        <w:rPr/>
        <w:t>Domains</w:t>
      </w:r>
    </w:p>
    <w:p w:rsidR="31586195" w:rsidP="2E4F502D" w:rsidRDefault="31586195" w14:paraId="08396F44" w14:textId="742D481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>${domain}</w:t>
      </w:r>
      <w:r w:rsidR="2E4F502D">
        <w:rPr/>
        <w:t>.</w:t>
      </w:r>
    </w:p>
    <w:p w:rsidR="31586195" w:rsidP="31586195" w:rsidRDefault="31586195" w14:paraId="2D9EE1D6" w14:textId="1DB2882E">
      <w:pPr>
        <w:pStyle w:val="Ttulo2"/>
      </w:pPr>
      <w:r w:rsidR="31586195">
        <w:rPr/>
        <w:t>1.</w:t>
      </w:r>
      <w:r w:rsidR="31586195">
        <w:rPr/>
        <w:t>4</w:t>
      </w:r>
      <w:r w:rsidR="31586195">
        <w:rPr/>
        <w:t xml:space="preserve">. </w:t>
      </w:r>
      <w:r w:rsidR="31586195">
        <w:rPr/>
        <w:t>Languages</w:t>
      </w:r>
    </w:p>
    <w:p w:rsidR="31586195" w:rsidP="2E4F502D" w:rsidRDefault="31586195" w14:paraId="0F7088D4" w14:textId="769CEEB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>${language}</w:t>
      </w:r>
      <w:r w:rsidR="2E4F502D">
        <w:rPr/>
        <w:t>.</w:t>
      </w:r>
    </w:p>
    <w:p w:rsidR="31586195" w:rsidP="31586195" w:rsidRDefault="31586195" w14:paraId="212967AF" w14:textId="271EF5B2">
      <w:pPr>
        <w:pStyle w:val="Ttulo2"/>
      </w:pPr>
      <w:r w:rsidR="31586195">
        <w:rPr/>
        <w:t>1.</w:t>
      </w:r>
      <w:r w:rsidR="31586195">
        <w:rPr/>
        <w:t>5</w:t>
      </w:r>
      <w:r w:rsidR="31586195">
        <w:rPr/>
        <w:t xml:space="preserve">. </w:t>
      </w:r>
      <w:r w:rsidR="31586195">
        <w:rPr/>
        <w:t>Studies Types</w:t>
      </w:r>
    </w:p>
    <w:p w:rsidR="31586195" w:rsidP="2E4F502D" w:rsidRDefault="31586195" w14:paraId="3FCF070E" w14:textId="58AB1634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>${</w:t>
      </w:r>
      <w:r w:rsidR="2E4F502D">
        <w:rPr/>
        <w:t>study_type</w:t>
      </w:r>
      <w:r w:rsidR="2E4F502D">
        <w:rPr/>
        <w:t>}</w:t>
      </w:r>
      <w:r w:rsidR="2E4F502D">
        <w:rPr/>
        <w:t>.</w:t>
      </w:r>
    </w:p>
    <w:p w:rsidR="31586195" w:rsidP="31586195" w:rsidRDefault="31586195" w14:paraId="09DAA3DF" w14:textId="776DE1B2">
      <w:pPr>
        <w:pStyle w:val="Ttulo2"/>
      </w:pPr>
      <w:r w:rsidR="31586195">
        <w:rPr/>
        <w:t>1.</w:t>
      </w:r>
      <w:r w:rsidR="31586195">
        <w:rPr/>
        <w:t>6</w:t>
      </w:r>
      <w:r w:rsidR="31586195">
        <w:rPr/>
        <w:t xml:space="preserve">. </w:t>
      </w:r>
      <w:r w:rsidR="31586195">
        <w:rPr/>
        <w:t>Keywords</w:t>
      </w:r>
    </w:p>
    <w:p w:rsidR="31586195" w:rsidP="2E4F502D" w:rsidRDefault="31586195" w14:paraId="48C6FB9B" w14:textId="4C8EAEF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>${keyword}</w:t>
      </w:r>
      <w:r w:rsidR="2E4F502D">
        <w:rPr/>
        <w:t>.</w:t>
      </w:r>
    </w:p>
    <w:p w:rsidR="31586195" w:rsidP="31586195" w:rsidRDefault="31586195" w14:paraId="371C0279" w14:textId="7EE9D472">
      <w:pPr>
        <w:pStyle w:val="Ttulo2"/>
      </w:pPr>
      <w:r w:rsidR="31586195">
        <w:rPr/>
        <w:t>1.</w:t>
      </w:r>
      <w:r w:rsidR="31586195">
        <w:rPr/>
        <w:t>7</w:t>
      </w:r>
      <w:r w:rsidR="31586195">
        <w:rPr/>
        <w:t xml:space="preserve">. </w:t>
      </w:r>
      <w:r w:rsidR="31586195">
        <w:rPr/>
        <w:t>Research Questions</w:t>
      </w:r>
    </w:p>
    <w:p w:rsidR="31586195" w:rsidP="31586195" w:rsidRDefault="31586195" w14:paraId="2CABBAC4" w14:textId="253A22DE">
      <w:pPr>
        <w:pStyle w:val="Legenda"/>
      </w:pPr>
      <w:r w:rsidR="31586195">
        <w:rPr/>
        <w:t xml:space="preserve">Table </w:t>
      </w:r>
      <w:r w:rsidR="31586195">
        <w:rPr/>
        <w:t>1</w:t>
      </w:r>
      <w:r w:rsidR="31586195">
        <w:rPr/>
        <w:t>. Review Research Issues.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70"/>
        <w:gridCol w:w="6735"/>
      </w:tblGrid>
      <w:tr w:rsidR="31586195" w:rsidTr="31586195" w14:paraId="15883244">
        <w:tc>
          <w:tcPr>
            <w:tcW w:w="1770" w:type="dxa"/>
            <w:tcMar/>
            <w:vAlign w:val="center"/>
          </w:tcPr>
          <w:p w:rsidR="31586195" w:rsidP="31586195" w:rsidRDefault="31586195" w14:paraId="7BF9DF71" w14:textId="2AB95EAC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544065DF" w14:textId="0F6D2BCE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Question</w:t>
            </w:r>
          </w:p>
        </w:tc>
      </w:tr>
      <w:tr w:rsidR="31586195" w:rsidTr="31586195" w14:paraId="40A0D77C">
        <w:tc>
          <w:tcPr>
            <w:tcW w:w="1770" w:type="dxa"/>
            <w:tcMar/>
            <w:vAlign w:val="center"/>
          </w:tcPr>
          <w:p w:rsidR="31586195" w:rsidP="31586195" w:rsidRDefault="31586195" w14:paraId="673D8C19" w14:textId="498A097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proofErr w:type="spellStart"/>
            <w:r w:rsidRPr="31586195" w:rsidR="31586195">
              <w:rPr>
                <w:b w:val="0"/>
                <w:bCs w:val="0"/>
                <w:noProof w:val="0"/>
                <w:lang w:val="en-US"/>
              </w:rPr>
              <w:t>id_rq</w:t>
            </w:r>
            <w:proofErr w:type="spellEnd"/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31180CBD" w14:textId="67D80DA4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rq_desc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62256D10" w14:textId="45904704">
      <w:pPr>
        <w:pStyle w:val="Ttulo2"/>
      </w:pPr>
      <w:r w:rsidR="31586195">
        <w:rPr/>
        <w:t>1.</w:t>
      </w:r>
      <w:r w:rsidR="31586195">
        <w:rPr/>
        <w:t>8</w:t>
      </w:r>
      <w:r w:rsidR="31586195">
        <w:rPr/>
        <w:t xml:space="preserve">. </w:t>
      </w:r>
      <w:r w:rsidR="31586195">
        <w:rPr/>
        <w:t>Databases</w:t>
      </w:r>
    </w:p>
    <w:p w:rsidR="31586195" w:rsidP="31586195" w:rsidRDefault="31586195" w14:paraId="6CE7FEA4" w14:textId="09E61000">
      <w:pPr>
        <w:pStyle w:val="Legenda"/>
        <w:rPr>
          <w:noProof w:val="0"/>
          <w:lang w:val="en-US"/>
        </w:rPr>
      </w:pPr>
      <w:r w:rsidR="31586195">
        <w:rPr/>
        <w:t xml:space="preserve">Table </w:t>
      </w:r>
      <w:r w:rsidR="31586195">
        <w:rPr/>
        <w:t>2</w:t>
      </w:r>
      <w:r w:rsidR="31586195">
        <w:rPr/>
        <w:t>. Database used in review.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865"/>
        <w:gridCol w:w="5640"/>
      </w:tblGrid>
      <w:tr w:rsidR="31586195" w:rsidTr="31586195" w14:paraId="1C738994">
        <w:tc>
          <w:tcPr>
            <w:tcW w:w="2865" w:type="dxa"/>
            <w:tcMar/>
            <w:vAlign w:val="center"/>
          </w:tcPr>
          <w:p w:rsidR="31586195" w:rsidP="31586195" w:rsidRDefault="31586195" w14:paraId="3E286A8E" w14:textId="68EFD125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Database</w:t>
            </w:r>
          </w:p>
        </w:tc>
        <w:tc>
          <w:tcPr>
            <w:tcW w:w="5640" w:type="dxa"/>
            <w:tcMar/>
            <w:vAlign w:val="center"/>
          </w:tcPr>
          <w:p w:rsidR="31586195" w:rsidP="31586195" w:rsidRDefault="31586195" w14:paraId="2AC0F359" w14:textId="64FCF5F5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Link</w:t>
            </w:r>
          </w:p>
        </w:tc>
      </w:tr>
      <w:tr w:rsidR="31586195" w:rsidTr="31586195" w14:paraId="4DC0B2FF">
        <w:tc>
          <w:tcPr>
            <w:tcW w:w="2865" w:type="dxa"/>
            <w:tcMar/>
            <w:vAlign w:val="center"/>
          </w:tcPr>
          <w:p w:rsidR="31586195" w:rsidP="31586195" w:rsidRDefault="31586195" w14:paraId="30D23782" w14:textId="602E3A13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db_name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5640" w:type="dxa"/>
            <w:tcMar/>
            <w:vAlign w:val="center"/>
          </w:tcPr>
          <w:p w:rsidR="31586195" w:rsidP="31586195" w:rsidRDefault="31586195" w14:paraId="1C16046C" w14:textId="481F465B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${d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b_link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181EF241" w14:textId="0098B860">
      <w:pPr>
        <w:pStyle w:val="Normal"/>
      </w:pPr>
    </w:p>
    <w:p w:rsidR="31586195" w:rsidP="31586195" w:rsidRDefault="31586195" w14:paraId="0E9B545A" w14:textId="58B5123B">
      <w:pPr>
        <w:pStyle w:val="Ttulo2"/>
      </w:pPr>
      <w:r w:rsidR="31586195">
        <w:rPr/>
        <w:t>1.</w:t>
      </w:r>
      <w:r w:rsidR="31586195">
        <w:rPr/>
        <w:t>9</w:t>
      </w:r>
      <w:r w:rsidR="31586195">
        <w:rPr/>
        <w:t xml:space="preserve">. </w:t>
      </w:r>
      <w:r w:rsidR="31586195">
        <w:rPr/>
        <w:t>Term and Synonyms</w:t>
      </w:r>
    </w:p>
    <w:p w:rsidR="31586195" w:rsidP="31586195" w:rsidRDefault="31586195" w14:paraId="70566FFE" w14:textId="430A7985">
      <w:pPr>
        <w:pStyle w:val="Legenda"/>
      </w:pPr>
      <w:r w:rsidR="31586195">
        <w:rPr/>
        <w:t xml:space="preserve">Table </w:t>
      </w:r>
      <w:r w:rsidR="31586195">
        <w:rPr/>
        <w:t>3</w:t>
      </w:r>
      <w:r w:rsidR="31586195">
        <w:rPr/>
        <w:t>.   Review Research Issues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70"/>
        <w:gridCol w:w="6735"/>
      </w:tblGrid>
      <w:tr w:rsidR="31586195" w:rsidTr="31586195" w14:paraId="7594C7F7">
        <w:tc>
          <w:tcPr>
            <w:tcW w:w="1770" w:type="dxa"/>
            <w:tcMar/>
            <w:vAlign w:val="center"/>
          </w:tcPr>
          <w:p w:rsidR="31586195" w:rsidP="31586195" w:rsidRDefault="31586195" w14:paraId="4B716001" w14:textId="2AB95EAC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78BC77E6" w14:textId="0F6D2BCE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Question</w:t>
            </w:r>
          </w:p>
        </w:tc>
      </w:tr>
      <w:tr w:rsidR="31586195" w:rsidTr="31586195" w14:paraId="17ABCC18">
        <w:tc>
          <w:tcPr>
            <w:tcW w:w="1770" w:type="dxa"/>
            <w:tcMar/>
            <w:vAlign w:val="center"/>
          </w:tcPr>
          <w:p w:rsidR="31586195" w:rsidP="31586195" w:rsidRDefault="31586195" w14:paraId="0172314A" w14:textId="346F0786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term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62FCDE18" w14:textId="5698873D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synonym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6ED71118" w14:textId="0883EDEF">
      <w:pPr>
        <w:pStyle w:val="Ttulo2"/>
      </w:pPr>
      <w:r w:rsidR="31586195">
        <w:rPr/>
        <w:t>1.</w:t>
      </w:r>
      <w:r w:rsidR="31586195">
        <w:rPr/>
        <w:t>10</w:t>
      </w:r>
      <w:r w:rsidR="31586195">
        <w:rPr/>
        <w:t xml:space="preserve">. </w:t>
      </w:r>
      <w:r w:rsidR="31586195">
        <w:rPr/>
        <w:t>Search Strings</w:t>
      </w:r>
    </w:p>
    <w:p w:rsidR="31586195" w:rsidP="31586195" w:rsidRDefault="31586195" w14:paraId="0CC70081" w14:textId="587BE50E">
      <w:pPr>
        <w:pStyle w:val="Legenda"/>
      </w:pPr>
      <w:r w:rsidR="31586195">
        <w:rPr/>
        <w:t xml:space="preserve">Table </w:t>
      </w:r>
      <w:r w:rsidR="31586195">
        <w:rPr/>
        <w:t>4</w:t>
      </w:r>
      <w:r w:rsidR="31586195">
        <w:rPr/>
        <w:t xml:space="preserve">.   Review </w:t>
      </w:r>
      <w:r w:rsidR="31586195">
        <w:rPr/>
        <w:t>Search Strings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1DB89626">
        <w:tc>
          <w:tcPr>
            <w:tcW w:w="2910" w:type="dxa"/>
            <w:tcMar/>
            <w:vAlign w:val="center"/>
          </w:tcPr>
          <w:p w:rsidR="31586195" w:rsidP="31586195" w:rsidRDefault="31586195" w14:paraId="50118719" w14:textId="4058645D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Database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6D730C46" w14:textId="649D858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String</w:t>
            </w:r>
          </w:p>
        </w:tc>
      </w:tr>
      <w:tr w:rsidR="31586195" w:rsidTr="31586195" w14:paraId="6AC5B1B3">
        <w:tc>
          <w:tcPr>
            <w:tcW w:w="2910" w:type="dxa"/>
            <w:tcMar/>
            <w:vAlign w:val="center"/>
          </w:tcPr>
          <w:p w:rsidR="31586195" w:rsidP="31586195" w:rsidRDefault="31586195" w14:paraId="74C1049D" w14:textId="12E99542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db_string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6F521490" w14:textId="6788D072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string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0FC8DC2E" w14:textId="34FFF82B">
      <w:pPr>
        <w:pStyle w:val="Ttulo2"/>
      </w:pPr>
      <w:r w:rsidR="31586195">
        <w:rPr/>
        <w:t>1.</w:t>
      </w:r>
      <w:r w:rsidR="31586195">
        <w:rPr/>
        <w:t>11</w:t>
      </w:r>
      <w:r w:rsidR="31586195">
        <w:rPr/>
        <w:t>. Search Str</w:t>
      </w:r>
      <w:r w:rsidR="31586195">
        <w:rPr/>
        <w:t>ategy</w:t>
      </w:r>
    </w:p>
    <w:p w:rsidR="31586195" w:rsidP="31586195" w:rsidRDefault="31586195" w14:paraId="2A20B458" w14:textId="659936FD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${strategy}.</w:t>
      </w:r>
    </w:p>
    <w:p w:rsidR="31586195" w:rsidP="31586195" w:rsidRDefault="31586195" w14:paraId="3C2B4D25" w14:textId="0D8B7D15">
      <w:pPr>
        <w:pStyle w:val="Ttulo2"/>
      </w:pPr>
      <w:r w:rsidR="31586195">
        <w:rPr/>
        <w:t>1.</w:t>
      </w:r>
      <w:r w:rsidR="31586195">
        <w:rPr/>
        <w:t>12</w:t>
      </w:r>
      <w:r w:rsidR="31586195">
        <w:rPr/>
        <w:t xml:space="preserve">. </w:t>
      </w:r>
      <w:r w:rsidR="31586195">
        <w:rPr/>
        <w:t>Inclusion Criteria</w:t>
      </w:r>
    </w:p>
    <w:p w:rsidR="31586195" w:rsidP="31586195" w:rsidRDefault="31586195" w14:paraId="3387BBA8" w14:textId="546634F8">
      <w:pPr>
        <w:pStyle w:val="Normal"/>
      </w:pPr>
      <w:r w:rsidR="2E4F502D">
        <w:rPr/>
        <w:t xml:space="preserve">      </w:t>
      </w:r>
      <w:r w:rsidR="2E4F502D">
        <w:rPr/>
        <w:t>Inclusion Rule: ${inclusion_rule}.</w:t>
      </w:r>
    </w:p>
    <w:p w:rsidR="31586195" w:rsidP="31586195" w:rsidRDefault="31586195" w14:paraId="6CF232ED" w14:textId="4E7ED5A9">
      <w:pPr>
        <w:pStyle w:val="Legenda"/>
      </w:pPr>
      <w:r w:rsidR="31586195">
        <w:rPr/>
        <w:t xml:space="preserve">Table </w:t>
      </w:r>
      <w:r w:rsidR="31586195">
        <w:rPr/>
        <w:t>5</w:t>
      </w:r>
      <w:r w:rsidR="31586195">
        <w:rPr/>
        <w:t xml:space="preserve">.   Review </w:t>
      </w:r>
      <w:r w:rsidR="31586195">
        <w:rPr/>
        <w:t>Inclusion Criteria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5D866EDA">
        <w:tc>
          <w:tcPr>
            <w:tcW w:w="2910" w:type="dxa"/>
            <w:tcMar/>
            <w:vAlign w:val="center"/>
          </w:tcPr>
          <w:p w:rsidR="31586195" w:rsidP="31586195" w:rsidRDefault="31586195" w14:paraId="066F2090" w14:textId="61BCE81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7C409868" w14:textId="293D66D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Criteria</w:t>
            </w:r>
          </w:p>
        </w:tc>
      </w:tr>
      <w:tr w:rsidR="31586195" w:rsidTr="31586195" w14:paraId="7831AF49">
        <w:tc>
          <w:tcPr>
            <w:tcW w:w="2910" w:type="dxa"/>
            <w:tcMar/>
            <w:vAlign w:val="center"/>
          </w:tcPr>
          <w:p w:rsidR="31586195" w:rsidP="31586195" w:rsidRDefault="31586195" w14:paraId="2623584D" w14:textId="3BE6903A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id_inclusion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4EC33C3F" w14:textId="0B6F3FA1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in_criteria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48E06D38" w14:textId="4C4D0FD7">
      <w:pPr>
        <w:pStyle w:val="Ttulo2"/>
      </w:pPr>
      <w:r w:rsidR="31586195">
        <w:rPr/>
        <w:t>1.1</w:t>
      </w:r>
      <w:r w:rsidR="31586195">
        <w:rPr/>
        <w:t>3</w:t>
      </w:r>
      <w:r w:rsidR="31586195">
        <w:rPr/>
        <w:t xml:space="preserve">. </w:t>
      </w:r>
      <w:r w:rsidR="31586195">
        <w:rPr/>
        <w:t>Ex</w:t>
      </w:r>
      <w:r w:rsidR="31586195">
        <w:rPr/>
        <w:t>clusion Criteria</w:t>
      </w:r>
    </w:p>
    <w:p w:rsidR="31586195" w:rsidP="31586195" w:rsidRDefault="31586195" w14:paraId="0FABD37A" w14:textId="7F19325F">
      <w:pPr>
        <w:pStyle w:val="Normal"/>
      </w:pPr>
      <w:r w:rsidR="2E4F502D">
        <w:rPr/>
        <w:t xml:space="preserve">      </w:t>
      </w:r>
      <w:r w:rsidR="2E4F502D">
        <w:rPr/>
        <w:t>Exclusion Rule: ${</w:t>
      </w:r>
      <w:proofErr w:type="spellStart"/>
      <w:r w:rsidR="2E4F502D">
        <w:rPr/>
        <w:t>exclusion_rule</w:t>
      </w:r>
      <w:proofErr w:type="spellEnd"/>
      <w:r w:rsidR="2E4F502D">
        <w:rPr/>
        <w:t>}.</w:t>
      </w:r>
    </w:p>
    <w:p w:rsidR="31586195" w:rsidP="31586195" w:rsidRDefault="31586195" w14:paraId="46C1AE16" w14:textId="1FA7EB71">
      <w:pPr>
        <w:pStyle w:val="Legenda"/>
      </w:pPr>
      <w:r w:rsidR="31586195">
        <w:rPr/>
        <w:t xml:space="preserve">Table </w:t>
      </w:r>
      <w:r w:rsidR="31586195">
        <w:rPr/>
        <w:t>6</w:t>
      </w:r>
      <w:r w:rsidR="31586195">
        <w:rPr/>
        <w:t xml:space="preserve">.   Review </w:t>
      </w:r>
      <w:r w:rsidR="31586195">
        <w:rPr/>
        <w:t>Ex</w:t>
      </w:r>
      <w:r w:rsidR="31586195">
        <w:rPr/>
        <w:t>clusion Criteria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48517D61">
        <w:tc>
          <w:tcPr>
            <w:tcW w:w="2910" w:type="dxa"/>
            <w:tcMar/>
            <w:vAlign w:val="center"/>
          </w:tcPr>
          <w:p w:rsidR="31586195" w:rsidP="31586195" w:rsidRDefault="31586195" w14:paraId="365BEAB6" w14:textId="61BCE81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1F4A2645" w14:textId="293D66D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Criteria</w:t>
            </w:r>
          </w:p>
        </w:tc>
      </w:tr>
      <w:tr w:rsidR="31586195" w:rsidTr="31586195" w14:paraId="151FD5B5">
        <w:tc>
          <w:tcPr>
            <w:tcW w:w="2910" w:type="dxa"/>
            <w:tcMar/>
            <w:vAlign w:val="center"/>
          </w:tcPr>
          <w:p w:rsidR="31586195" w:rsidP="31586195" w:rsidRDefault="31586195" w14:paraId="066503CE" w14:textId="792B9D10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${id_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ex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clusion}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13644094" w14:textId="5C4637E0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ex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_criteria}</w:t>
            </w:r>
          </w:p>
        </w:tc>
      </w:tr>
    </w:tbl>
    <w:p w:rsidR="31586195" w:rsidP="31586195" w:rsidRDefault="31586195" w14:paraId="15C5E434" w14:textId="7F1249FE">
      <w:pPr>
        <w:pStyle w:val="Ttulo2"/>
      </w:pPr>
      <w:r w:rsidR="31586195">
        <w:rPr/>
        <w:t>1.1</w:t>
      </w:r>
      <w:r w:rsidR="31586195">
        <w:rPr/>
        <w:t>4</w:t>
      </w:r>
      <w:r w:rsidR="31586195">
        <w:rPr/>
        <w:t xml:space="preserve">. </w:t>
      </w:r>
      <w:r w:rsidR="31586195">
        <w:rPr/>
        <w:t>General Scores</w:t>
      </w:r>
    </w:p>
    <w:p w:rsidR="31586195" w:rsidP="31586195" w:rsidRDefault="31586195" w14:paraId="5A0291BC" w14:textId="0DA1259A">
      <w:pPr>
        <w:pStyle w:val="Normal"/>
      </w:pPr>
      <w:r w:rsidRPr="2E4F502D" w:rsidR="2E4F502D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</w:t>
      </w:r>
      <w:r w:rsidRPr="2E4F502D" w:rsidR="2E4F502D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>Minimum General Score to Approve</w:t>
      </w:r>
      <w:r w:rsidR="2E4F502D">
        <w:rPr/>
        <w:t>: ${</w:t>
      </w:r>
      <w:proofErr w:type="spellStart"/>
      <w:r w:rsidR="2E4F502D">
        <w:rPr/>
        <w:t>ge_min_to_app</w:t>
      </w:r>
      <w:proofErr w:type="spellEnd"/>
      <w:r w:rsidR="2E4F502D">
        <w:rPr/>
        <w:t>}.</w:t>
      </w:r>
    </w:p>
    <w:p w:rsidR="31586195" w:rsidP="31586195" w:rsidRDefault="31586195" w14:paraId="173B649E" w14:textId="344CEBF7">
      <w:pPr>
        <w:pStyle w:val="Legenda"/>
      </w:pPr>
      <w:r w:rsidR="31586195">
        <w:rPr/>
        <w:t xml:space="preserve">Table </w:t>
      </w:r>
      <w:r w:rsidR="31586195">
        <w:rPr/>
        <w:t>7</w:t>
      </w:r>
      <w:r w:rsidR="31586195">
        <w:rPr/>
        <w:t xml:space="preserve">.   Review </w:t>
      </w:r>
      <w:r w:rsidR="31586195">
        <w:rPr/>
        <w:t>General Scores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55"/>
        <w:gridCol w:w="2025"/>
        <w:gridCol w:w="4725"/>
      </w:tblGrid>
      <w:tr w:rsidR="31586195" w:rsidTr="31586195" w14:paraId="3C092C91">
        <w:tc>
          <w:tcPr>
            <w:tcW w:w="1755" w:type="dxa"/>
            <w:tcMar/>
            <w:vAlign w:val="center"/>
          </w:tcPr>
          <w:p w:rsidR="31586195" w:rsidP="31586195" w:rsidRDefault="31586195" w14:paraId="27740FBE" w14:textId="2BE08234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Start Score Interval</w:t>
            </w:r>
          </w:p>
        </w:tc>
        <w:tc>
          <w:tcPr>
            <w:tcW w:w="2025" w:type="dxa"/>
            <w:tcMar/>
            <w:vAlign w:val="center"/>
          </w:tcPr>
          <w:p w:rsidR="31586195" w:rsidP="31586195" w:rsidRDefault="31586195" w14:paraId="45B53F88" w14:textId="768730B0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End Score Interval</w:t>
            </w:r>
          </w:p>
        </w:tc>
        <w:tc>
          <w:tcPr>
            <w:tcW w:w="4725" w:type="dxa"/>
            <w:tcMar/>
            <w:vAlign w:val="center"/>
          </w:tcPr>
          <w:p w:rsidR="31586195" w:rsidP="31586195" w:rsidRDefault="31586195" w14:paraId="4989D477" w14:textId="47434EA6">
            <w:pPr>
              <w:pStyle w:val="Normal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</w:tr>
      <w:tr w:rsidR="31586195" w:rsidTr="31586195" w14:paraId="51E34E8D">
        <w:tc>
          <w:tcPr>
            <w:tcW w:w="1755" w:type="dxa"/>
            <w:tcMar/>
            <w:vAlign w:val="center"/>
          </w:tcPr>
          <w:p w:rsidR="31586195" w:rsidP="31586195" w:rsidRDefault="31586195" w14:paraId="79CC3BE4" w14:textId="030138E9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start_in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2025" w:type="dxa"/>
            <w:tcMar/>
            <w:vAlign w:val="center"/>
          </w:tcPr>
          <w:p w:rsidR="31586195" w:rsidP="31586195" w:rsidRDefault="31586195" w14:paraId="24D65AEB" w14:textId="320207D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${e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nd_in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4725" w:type="dxa"/>
            <w:tcMar/>
            <w:vAlign w:val="center"/>
          </w:tcPr>
          <w:p w:rsidR="31586195" w:rsidP="31586195" w:rsidRDefault="31586195" w14:paraId="115EE1AE" w14:textId="640487B9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${ge_score}</w:t>
            </w:r>
          </w:p>
        </w:tc>
      </w:tr>
    </w:tbl>
    <w:p w:rsidR="31586195" w:rsidP="31586195" w:rsidRDefault="31586195" w14:paraId="1B3F5C05" w14:textId="21B9EB8A">
      <w:pPr>
        <w:pStyle w:val="Ttulo2"/>
      </w:pPr>
      <w:r w:rsidR="31586195">
        <w:rPr/>
        <w:t>1.1</w:t>
      </w:r>
      <w:r w:rsidR="31586195">
        <w:rPr/>
        <w:t>5</w:t>
      </w:r>
      <w:r w:rsidR="31586195">
        <w:rPr/>
        <w:t xml:space="preserve">. </w:t>
      </w:r>
      <w:r w:rsidR="31586195">
        <w:rPr/>
        <w:t>Quality Questions</w:t>
      </w:r>
    </w:p>
    <w:p w:rsidR="31586195" w:rsidP="31586195" w:rsidRDefault="31586195" w14:paraId="7608247F" w14:textId="7863100A">
      <w:pPr>
        <w:pStyle w:val="Legenda"/>
      </w:pPr>
      <w:r w:rsidR="31586195">
        <w:rPr/>
        <w:t xml:space="preserve">Table </w:t>
      </w:r>
      <w:r w:rsidR="31586195">
        <w:rPr/>
        <w:t>8</w:t>
      </w:r>
      <w:r w:rsidR="31586195">
        <w:rPr/>
        <w:t xml:space="preserve">.   Review </w:t>
      </w:r>
      <w:r w:rsidR="31586195">
        <w:rPr/>
        <w:t>Quality Questions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370"/>
        <w:gridCol w:w="1860"/>
        <w:gridCol w:w="1020"/>
        <w:gridCol w:w="2205"/>
      </w:tblGrid>
      <w:tr w:rsidR="31586195" w:rsidTr="31586195" w14:paraId="338E400E">
        <w:tc>
          <w:tcPr>
            <w:tcW w:w="1050" w:type="dxa"/>
            <w:tcMar/>
            <w:vAlign w:val="center"/>
          </w:tcPr>
          <w:p w:rsidR="31586195" w:rsidP="31586195" w:rsidRDefault="31586195" w14:paraId="17C47D68" w14:textId="25A1C910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2370" w:type="dxa"/>
            <w:tcMar/>
            <w:vAlign w:val="center"/>
          </w:tcPr>
          <w:p w:rsidR="31586195" w:rsidP="31586195" w:rsidRDefault="31586195" w14:paraId="6502DBF8" w14:textId="31DCE53B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1860" w:type="dxa"/>
            <w:tcMar/>
            <w:vAlign w:val="center"/>
          </w:tcPr>
          <w:p w:rsidR="31586195" w:rsidP="31586195" w:rsidRDefault="31586195" w14:paraId="1F69FFB0" w14:textId="6D7DB2A2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Score Rules</w:t>
            </w:r>
          </w:p>
        </w:tc>
        <w:tc>
          <w:tcPr>
            <w:tcW w:w="1020" w:type="dxa"/>
            <w:tcMar/>
            <w:vAlign w:val="center"/>
          </w:tcPr>
          <w:p w:rsidR="31586195" w:rsidP="31586195" w:rsidRDefault="31586195" w14:paraId="53101C37" w14:textId="0913CAC3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Weight</w:t>
            </w:r>
          </w:p>
        </w:tc>
        <w:tc>
          <w:tcPr>
            <w:tcW w:w="2205" w:type="dxa"/>
            <w:tcMar/>
            <w:vAlign w:val="center"/>
          </w:tcPr>
          <w:p w:rsidR="31586195" w:rsidP="31586195" w:rsidRDefault="31586195" w14:paraId="63B6538E" w14:textId="387B9B4B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 xml:space="preserve">Minimum to </w:t>
            </w:r>
            <w:r w:rsidRPr="31586195" w:rsidR="31586195">
              <w:rPr>
                <w:b w:val="1"/>
                <w:bCs w:val="1"/>
                <w:noProof w:val="0"/>
                <w:lang w:val="en-US"/>
              </w:rPr>
              <w:t>Approve</w:t>
            </w:r>
          </w:p>
        </w:tc>
      </w:tr>
      <w:tr w:rsidR="31586195" w:rsidTr="31586195" w14:paraId="45389C5D">
        <w:tc>
          <w:tcPr>
            <w:tcW w:w="1050" w:type="dxa"/>
            <w:tcMar/>
            <w:vAlign w:val="center"/>
          </w:tcPr>
          <w:p w:rsidR="31586195" w:rsidP="31586195" w:rsidRDefault="31586195" w14:paraId="5E67C0A5" w14:textId="6604ACDE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id_qa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2370" w:type="dxa"/>
            <w:tcMar/>
            <w:vAlign w:val="center"/>
          </w:tcPr>
          <w:p w:rsidR="31586195" w:rsidP="31586195" w:rsidRDefault="31586195" w14:paraId="0D52AD64" w14:textId="1BC2E7A5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description_qa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1860" w:type="dxa"/>
            <w:tcMar/>
            <w:vAlign w:val="center"/>
          </w:tcPr>
          <w:p w:rsidR="31586195" w:rsidP="31586195" w:rsidRDefault="31586195" w14:paraId="40E71C02" w14:textId="6EDBFAF7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rules_qa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1020" w:type="dxa"/>
            <w:tcMar/>
            <w:vAlign w:val="center"/>
          </w:tcPr>
          <w:p w:rsidR="31586195" w:rsidP="31586195" w:rsidRDefault="31586195" w14:paraId="0622D804" w14:textId="0D965853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weight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  <w:p w:rsidR="31586195" w:rsidP="31586195" w:rsidRDefault="31586195" w14:paraId="29097AA2" w14:textId="3F9972BF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</w:p>
        </w:tc>
        <w:tc>
          <w:tcPr>
            <w:tcW w:w="2205" w:type="dxa"/>
            <w:tcMar/>
            <w:vAlign w:val="center"/>
          </w:tcPr>
          <w:p w:rsidR="31586195" w:rsidP="31586195" w:rsidRDefault="31586195" w14:paraId="378B51CB" w14:textId="416AAA51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min_to_app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  <w:p w:rsidR="31586195" w:rsidP="31586195" w:rsidRDefault="31586195" w14:paraId="3365BBC2" w14:textId="1A55578F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</w:p>
        </w:tc>
      </w:tr>
    </w:tbl>
    <w:p w:rsidR="31586195" w:rsidP="31586195" w:rsidRDefault="31586195" w14:paraId="70CBA449" w14:textId="18E68DC9">
      <w:pPr>
        <w:pStyle w:val="Ttulo2"/>
      </w:pPr>
      <w:r w:rsidR="31586195">
        <w:rPr/>
        <w:t>1.1</w:t>
      </w:r>
      <w:r w:rsidR="31586195">
        <w:rPr/>
        <w:t>6</w:t>
      </w:r>
      <w:r w:rsidR="31586195">
        <w:rPr/>
        <w:t xml:space="preserve">. </w:t>
      </w:r>
      <w:r w:rsidR="31586195">
        <w:rPr/>
        <w:t xml:space="preserve">Extraction </w:t>
      </w:r>
      <w:r w:rsidR="31586195">
        <w:rPr/>
        <w:t>Questions</w:t>
      </w:r>
    </w:p>
    <w:p w:rsidR="31586195" w:rsidP="31586195" w:rsidRDefault="31586195" w14:paraId="4BAB2F20" w14:textId="18F731CE">
      <w:pPr>
        <w:pStyle w:val="Legenda"/>
      </w:pPr>
      <w:r w:rsidR="31586195">
        <w:rPr/>
        <w:t xml:space="preserve">Table </w:t>
      </w:r>
      <w:r w:rsidR="31586195">
        <w:rPr/>
        <w:t>9</w:t>
      </w:r>
      <w:r w:rsidR="31586195">
        <w:rPr/>
        <w:t xml:space="preserve">.   Review </w:t>
      </w:r>
      <w:r w:rsidR="31586195">
        <w:rPr/>
        <w:t xml:space="preserve">Extractions </w:t>
      </w:r>
      <w:r w:rsidR="31586195">
        <w:rPr/>
        <w:t>Questions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880"/>
        <w:gridCol w:w="1695"/>
        <w:gridCol w:w="2880"/>
      </w:tblGrid>
      <w:tr w:rsidR="31586195" w:rsidTr="31586195" w14:paraId="484CB89A">
        <w:tc>
          <w:tcPr>
            <w:tcW w:w="1050" w:type="dxa"/>
            <w:tcMar/>
            <w:vAlign w:val="center"/>
          </w:tcPr>
          <w:p w:rsidR="31586195" w:rsidP="31586195" w:rsidRDefault="31586195" w14:paraId="2B1CFDCF" w14:textId="25A1C910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5F1F9E96" w14:textId="31DCE53B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1695" w:type="dxa"/>
            <w:tcMar/>
            <w:vAlign w:val="center"/>
          </w:tcPr>
          <w:p w:rsidR="31586195" w:rsidP="31586195" w:rsidRDefault="31586195" w14:paraId="2F313812" w14:textId="7349DE0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Type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2275B7BE" w14:textId="62BEE63D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Options</w:t>
            </w:r>
          </w:p>
        </w:tc>
      </w:tr>
      <w:tr w:rsidR="31586195" w:rsidTr="31586195" w14:paraId="426D2D00">
        <w:tc>
          <w:tcPr>
            <w:tcW w:w="1050" w:type="dxa"/>
            <w:tcMar/>
            <w:vAlign w:val="center"/>
          </w:tcPr>
          <w:p w:rsidR="31586195" w:rsidP="31586195" w:rsidRDefault="31586195" w14:paraId="72C1012F" w14:textId="6666D4BC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${id_q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e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17674E54" w14:textId="08804221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${description_q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e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1695" w:type="dxa"/>
            <w:tcMar/>
            <w:vAlign w:val="center"/>
          </w:tcPr>
          <w:p w:rsidR="31586195" w:rsidP="31586195" w:rsidRDefault="31586195" w14:paraId="5BD6D5D5" w14:textId="67EF361B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type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57DE600F" w14:textId="21D02C89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${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option</w:t>
            </w:r>
            <w:r w:rsidRPr="31586195" w:rsidR="31586195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31586195" w:rsidP="31586195" w:rsidRDefault="31586195" w14:paraId="25E93EA2" w14:textId="1650AC37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</w:p>
    <w:p xmlns:wp14="http://schemas.microsoft.com/office/word/2010/wordml" w:rsidR="00EC49FE" w:rsidP="00603861" w:rsidRDefault="00EC49FE" w14:paraId="604F5557" wp14:textId="7B113442">
      <w:pPr>
        <w:pStyle w:val="Ttulo1"/>
      </w:pPr>
      <w:r w:rsidR="31586195">
        <w:rPr/>
        <w:t xml:space="preserve">2. </w:t>
      </w:r>
      <w:r w:rsidR="31586195">
        <w:rPr/>
        <w:t>Conducting</w:t>
      </w:r>
    </w:p>
    <w:p xmlns:wp14="http://schemas.microsoft.com/office/word/2010/wordml" w:rsidR="00EC49FE" w:rsidP="00603861" w:rsidRDefault="00603861" w14:paraId="18392C7C" wp14:textId="08DE3212">
      <w:pPr>
        <w:pStyle w:val="Ttulo1"/>
      </w:pPr>
      <w:r w:rsidR="31586195">
        <w:rPr/>
        <w:t xml:space="preserve">3. </w:t>
      </w:r>
      <w:r w:rsidR="31586195">
        <w:rPr/>
        <w:t>Reporting</w:t>
      </w:r>
    </w:p>
    <w:p w:rsidR="31586195" w:rsidP="31586195" w:rsidRDefault="31586195" w14:paraId="2CD6EF98" w14:textId="02AD1237">
      <w:pPr>
        <w:pStyle w:val="Ttulo1"/>
      </w:pPr>
      <w:r w:rsidR="31586195">
        <w:rPr/>
        <w:t>4</w:t>
      </w:r>
      <w:r w:rsidR="31586195">
        <w:rPr/>
        <w:t>. Re</w:t>
      </w:r>
      <w:r w:rsidR="31586195">
        <w:rPr/>
        <w:t>ferences</w:t>
      </w:r>
    </w:p>
    <w:p w:rsidR="31586195" w:rsidP="31586195" w:rsidRDefault="31586195" w14:paraId="0BB34A84" w14:textId="3C1EFB3C">
      <w:pPr>
        <w:pStyle w:val="Normal"/>
      </w:pPr>
    </w:p>
    <w:p xmlns:wp14="http://schemas.microsoft.com/office/word/2010/wordml" w:rsidR="00B16E1E" w:rsidP="00B16E1E" w:rsidRDefault="00C700B7" w14:paraId="0A37501D" wp14:textId="03DD60E8">
      <w:pPr>
        <w:pStyle w:val="Figure"/>
      </w:pPr>
    </w:p>
    <w:p xmlns:wp14="http://schemas.microsoft.com/office/word/2010/wordml" w:rsidR="00B16E1E" w:rsidP="31586195" w:rsidRDefault="00B16E1E" wp14:textId="77777777" w14:paraId="1996DA5E">
      <w:pPr>
        <w:pStyle w:val="Legenda"/>
        <w:ind w:left="454"/>
        <w:rPr>
          <w:sz w:val="20"/>
          <w:lang w:eastAsia="en-US"/>
        </w:rPr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C66C4">
        <w:rPr>
          <w:noProof/>
        </w:rPr>
        <w:t>1</w:t>
      </w:r>
      <w:r>
        <w:fldChar w:fldCharType="end"/>
      </w:r>
      <w:r>
        <w:tab/>
      </w:r>
      <w:r>
        <w:tab/>
      </w:r>
    </w:p>
    <w:p xmlns:wp14="http://schemas.microsoft.com/office/word/2010/wordml" w:rsidR="002469A4" w:rsidP="31586195" w:rsidRDefault="002469A4" w14:paraId="6A05A809" wp14:textId="77777777">
      <w:pPr>
        <w:pStyle w:val="Reference"/>
        <w:ind w:left="0" w:hanging="0"/>
      </w:pP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06EFE" w:rsidRDefault="00B06EFE" w14:paraId="0E27B00A" wp14:textId="77777777">
      <w:r>
        <w:separator/>
      </w:r>
    </w:p>
  </w:endnote>
  <w:endnote w:type="continuationSeparator" w:id="0">
    <w:p xmlns:wp14="http://schemas.microsoft.com/office/word/2010/wordml" w:rsidR="00B06EFE" w:rsidRDefault="00B06EFE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0B6D7F4C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460F38F" wp14:textId="77777777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56ECFA9" wp14:textId="7777777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06EFE" w:rsidRDefault="00B06EFE" w14:paraId="44EAFD9C" wp14:textId="77777777">
      <w:r>
        <w:separator/>
      </w:r>
    </w:p>
  </w:footnote>
  <w:footnote w:type="continuationSeparator" w:id="0">
    <w:p xmlns:wp14="http://schemas.microsoft.com/office/word/2010/wordml" w:rsidR="00B06EFE" w:rsidRDefault="00B06EFE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A39BBE3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41C8F396" wp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3DEEC669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2A3D3EC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0D0B940D" wp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20">
    <w:abstractNumId w:val="19"/>
  </w: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val="bestFit" w:percent="167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A4FEF"/>
    <w:rsid w:val="00556B9F"/>
    <w:rsid w:val="00603861"/>
    <w:rsid w:val="00676E05"/>
    <w:rsid w:val="0068092C"/>
    <w:rsid w:val="007C4987"/>
    <w:rsid w:val="00892EFF"/>
    <w:rsid w:val="008B1055"/>
    <w:rsid w:val="0092301E"/>
    <w:rsid w:val="00977226"/>
    <w:rsid w:val="009C66C4"/>
    <w:rsid w:val="00B06EFE"/>
    <w:rsid w:val="00B16E1E"/>
    <w:rsid w:val="00BC3338"/>
    <w:rsid w:val="00C3594B"/>
    <w:rsid w:val="00C66FED"/>
    <w:rsid w:val="00C700B7"/>
    <w:rsid w:val="00CC071E"/>
    <w:rsid w:val="00EC49FE"/>
    <w:rsid w:val="00EE70EF"/>
    <w:rsid w:val="00F966A4"/>
    <w:rsid w:val="00FC4CC4"/>
    <w:rsid w:val="00FF1B4C"/>
    <w:rsid w:val="2E4F502D"/>
    <w:rsid w:val="3158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035A9B-0934-4ADF-B039-B62AFC8C90A6}"/>
  <w14:docId w14:val="6E24DF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guilherme bolfe</lastModifiedBy>
  <revision>4</revision>
  <lastPrinted>2005-03-17T07:14:00.0000000Z</lastPrinted>
  <dcterms:created xsi:type="dcterms:W3CDTF">2019-04-02T23:02:00.0000000Z</dcterms:created>
  <dcterms:modified xsi:type="dcterms:W3CDTF">2019-04-03T01:35:39.4534425Z</dcterms:modified>
</coreProperties>
</file>